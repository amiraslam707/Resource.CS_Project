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575EF" w14:textId="325714F2" w:rsidR="00F25E8A" w:rsidRPr="004B2C34" w:rsidRDefault="00FD2C43" w:rsidP="004B2C34">
      <w:pPr>
        <w:pStyle w:val="Title"/>
      </w:pPr>
      <w:r>
        <w:t>Req</w:t>
      </w:r>
      <w:r w:rsidR="00F25E8A">
        <w:t xml:space="preserve">uirement Document </w:t>
      </w:r>
      <w:r w:rsidR="004B2C34">
        <w:t>(SRS)</w:t>
      </w:r>
    </w:p>
    <w:p w14:paraId="56BA0B25" w14:textId="77777777" w:rsidR="00F25E8A" w:rsidRDefault="00F25E8A">
      <w:pPr>
        <w:pStyle w:val="Heading2"/>
        <w:divId w:val="1973632828"/>
        <w:rPr>
          <w:rFonts w:eastAsia="Times New Roman"/>
        </w:rPr>
      </w:pPr>
      <w:r>
        <w:rPr>
          <w:rFonts w:eastAsia="Times New Roman"/>
        </w:rPr>
        <w:t>1. Introduction</w:t>
      </w:r>
    </w:p>
    <w:p w14:paraId="3A4A628F" w14:textId="77777777" w:rsidR="00F25E8A" w:rsidRDefault="00F25E8A">
      <w:pPr>
        <w:pStyle w:val="Heading3"/>
        <w:divId w:val="1973632828"/>
        <w:rPr>
          <w:rFonts w:eastAsia="Times New Roman"/>
        </w:rPr>
      </w:pPr>
      <w:r>
        <w:rPr>
          <w:rFonts w:eastAsia="Times New Roman"/>
        </w:rPr>
        <w:t>1.1 Purpose</w:t>
      </w:r>
    </w:p>
    <w:p w14:paraId="52B3D2CD" w14:textId="27924D59" w:rsidR="00F25E8A" w:rsidRDefault="00F25E8A">
      <w:pPr>
        <w:pStyle w:val="NormalWeb"/>
        <w:divId w:val="1973632828"/>
      </w:pPr>
      <w:r>
        <w:t>The purpose of this web application is to provide a centralized platform for Computer Science (CS) students where all essential academic resources such as</w:t>
      </w:r>
      <w:r w:rsidR="00E72BA5">
        <w:t xml:space="preserve"> online</w:t>
      </w:r>
      <w:r>
        <w:t xml:space="preserve"> lecture , books, coding tutorials, project ideas, software tools, and useful external links are available in one place. This will save time, enhance accessibility, and improve learning efficiency for students.</w:t>
      </w:r>
    </w:p>
    <w:p w14:paraId="57AAEDEB" w14:textId="77777777" w:rsidR="00F25E8A" w:rsidRDefault="00F25E8A">
      <w:pPr>
        <w:pStyle w:val="Heading3"/>
        <w:divId w:val="1973632828"/>
        <w:rPr>
          <w:rFonts w:eastAsia="Times New Roman"/>
        </w:rPr>
      </w:pPr>
      <w:r>
        <w:rPr>
          <w:rFonts w:eastAsia="Times New Roman"/>
        </w:rPr>
        <w:t>1.2 Scope</w:t>
      </w:r>
    </w:p>
    <w:p w14:paraId="53763C58" w14:textId="77777777" w:rsidR="00F25E8A" w:rsidRDefault="00F25E8A">
      <w:pPr>
        <w:pStyle w:val="NormalWeb"/>
        <w:divId w:val="1973632828"/>
      </w:pPr>
      <w:r>
        <w:t>The system will be a responsive web application accessible via desktop and mobile devices. It will allow students to browse, search, and download resources based on subjects, courses, and categories. Faculty may upload materials, and students can suggest or share resources (with admin approval). The system will also provide discussion forums and announcements related to academic activities.</w:t>
      </w:r>
    </w:p>
    <w:p w14:paraId="79F5CBFD" w14:textId="77777777" w:rsidR="00F25E8A" w:rsidRDefault="00F25E8A">
      <w:pPr>
        <w:pStyle w:val="Heading3"/>
        <w:divId w:val="1973632828"/>
        <w:rPr>
          <w:rFonts w:eastAsia="Times New Roman"/>
        </w:rPr>
      </w:pPr>
      <w:r>
        <w:rPr>
          <w:rFonts w:eastAsia="Times New Roman"/>
        </w:rPr>
        <w:t>1.3 Definitions, Acronyms, and Abbreviations</w:t>
      </w:r>
    </w:p>
    <w:p w14:paraId="659FA8D0" w14:textId="77777777" w:rsidR="00F25E8A" w:rsidRDefault="00F25E8A" w:rsidP="00F25E8A">
      <w:pPr>
        <w:pStyle w:val="NormalWeb"/>
        <w:numPr>
          <w:ilvl w:val="0"/>
          <w:numId w:val="17"/>
        </w:numPr>
        <w:divId w:val="1973632828"/>
      </w:pPr>
      <w:r>
        <w:rPr>
          <w:rStyle w:val="Strong"/>
        </w:rPr>
        <w:t>CS</w:t>
      </w:r>
      <w:r>
        <w:t>: Computer Science</w:t>
      </w:r>
    </w:p>
    <w:p w14:paraId="391C0FCD" w14:textId="77777777" w:rsidR="00F25E8A" w:rsidRDefault="00F25E8A" w:rsidP="00F25E8A">
      <w:pPr>
        <w:pStyle w:val="NormalWeb"/>
        <w:numPr>
          <w:ilvl w:val="0"/>
          <w:numId w:val="17"/>
        </w:numPr>
        <w:divId w:val="1973632828"/>
      </w:pPr>
      <w:r>
        <w:rPr>
          <w:rStyle w:val="Strong"/>
        </w:rPr>
        <w:t>UI</w:t>
      </w:r>
      <w:r>
        <w:t>: User Interface</w:t>
      </w:r>
    </w:p>
    <w:p w14:paraId="0496F5F5" w14:textId="77777777" w:rsidR="00F25E8A" w:rsidRDefault="00F25E8A" w:rsidP="00F25E8A">
      <w:pPr>
        <w:pStyle w:val="NormalWeb"/>
        <w:numPr>
          <w:ilvl w:val="0"/>
          <w:numId w:val="17"/>
        </w:numPr>
        <w:divId w:val="1973632828"/>
      </w:pPr>
      <w:r>
        <w:rPr>
          <w:rStyle w:val="Strong"/>
        </w:rPr>
        <w:t>DBMS</w:t>
      </w:r>
      <w:r>
        <w:t>: Database Management System</w:t>
      </w:r>
    </w:p>
    <w:p w14:paraId="2E665A3F" w14:textId="77777777" w:rsidR="00F25E8A" w:rsidRDefault="00F25E8A" w:rsidP="00F25E8A">
      <w:pPr>
        <w:pStyle w:val="NormalWeb"/>
        <w:numPr>
          <w:ilvl w:val="0"/>
          <w:numId w:val="17"/>
        </w:numPr>
        <w:divId w:val="1973632828"/>
      </w:pPr>
      <w:r>
        <w:rPr>
          <w:rStyle w:val="Strong"/>
        </w:rPr>
        <w:t>API</w:t>
      </w:r>
      <w:r>
        <w:t>: Application Programming Interface</w:t>
      </w:r>
    </w:p>
    <w:p w14:paraId="27A0FD1A" w14:textId="77777777" w:rsidR="00F25E8A" w:rsidRDefault="00F25E8A">
      <w:pPr>
        <w:pStyle w:val="Heading3"/>
        <w:divId w:val="1973632828"/>
        <w:rPr>
          <w:rFonts w:eastAsia="Times New Roman"/>
        </w:rPr>
      </w:pPr>
      <w:r>
        <w:rPr>
          <w:rFonts w:eastAsia="Times New Roman"/>
        </w:rPr>
        <w:t>1.4 References</w:t>
      </w:r>
    </w:p>
    <w:p w14:paraId="661A9C98" w14:textId="77777777" w:rsidR="00F25E8A" w:rsidRDefault="00F25E8A" w:rsidP="00F25E8A">
      <w:pPr>
        <w:pStyle w:val="NormalWeb"/>
        <w:numPr>
          <w:ilvl w:val="0"/>
          <w:numId w:val="18"/>
        </w:numPr>
        <w:divId w:val="1973632828"/>
      </w:pPr>
      <w:r>
        <w:t>IEEE SRS Standard Template</w:t>
      </w:r>
    </w:p>
    <w:p w14:paraId="25F65E5E" w14:textId="77777777" w:rsidR="00F25E8A" w:rsidRDefault="00F25E8A" w:rsidP="00F25E8A">
      <w:pPr>
        <w:pStyle w:val="NormalWeb"/>
        <w:numPr>
          <w:ilvl w:val="0"/>
          <w:numId w:val="18"/>
        </w:numPr>
        <w:divId w:val="1973632828"/>
      </w:pPr>
      <w:r>
        <w:t>Online academic platforms (e.g., Coursera, GitHub Education, Stack Overflow)</w:t>
      </w:r>
    </w:p>
    <w:p w14:paraId="778F0C3E" w14:textId="77777777" w:rsidR="00F25E8A" w:rsidRDefault="00F25E8A" w:rsidP="00F25E8A">
      <w:pPr>
        <w:pStyle w:val="NormalWeb"/>
        <w:numPr>
          <w:ilvl w:val="0"/>
          <w:numId w:val="18"/>
        </w:numPr>
        <w:divId w:val="1973632828"/>
      </w:pPr>
      <w:r>
        <w:t>University guidelines for resource sharing</w:t>
      </w:r>
    </w:p>
    <w:p w14:paraId="45D5AD65" w14:textId="77777777" w:rsidR="00F25E8A" w:rsidRDefault="00F25E8A">
      <w:pPr>
        <w:pStyle w:val="Heading3"/>
        <w:divId w:val="1973632828"/>
        <w:rPr>
          <w:rFonts w:eastAsia="Times New Roman"/>
        </w:rPr>
      </w:pPr>
      <w:r>
        <w:rPr>
          <w:rFonts w:eastAsia="Times New Roman"/>
        </w:rPr>
        <w:t>1.5 Overview</w:t>
      </w:r>
    </w:p>
    <w:p w14:paraId="3169D3BC" w14:textId="77777777" w:rsidR="00F25E8A" w:rsidRDefault="00F25E8A">
      <w:pPr>
        <w:pStyle w:val="NormalWeb"/>
        <w:divId w:val="1973632828"/>
      </w:pPr>
      <w:r>
        <w:t>This document describes the requirements of a CS Student Resource Hub web application, including functional and non-functional requirements, system models, and constraints.</w:t>
      </w:r>
    </w:p>
    <w:p w14:paraId="43EC972F" w14:textId="77777777" w:rsidR="00F25E8A" w:rsidRDefault="00F25E8A">
      <w:pPr>
        <w:divId w:val="1973632828"/>
        <w:rPr>
          <w:rFonts w:eastAsia="Times New Roman"/>
        </w:rPr>
      </w:pPr>
      <w:r>
        <w:rPr>
          <w:rFonts w:eastAsia="Times New Roman"/>
          <w:noProof/>
        </w:rPr>
        <mc:AlternateContent>
          <mc:Choice Requires="wps">
            <w:drawing>
              <wp:inline distT="0" distB="0" distL="0" distR="0" wp14:anchorId="5D42C96B" wp14:editId="66360382">
                <wp:extent cx="6675120" cy="1270"/>
                <wp:effectExtent l="0" t="31750" r="0" b="36830"/>
                <wp:docPr id="73932873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6F21F1B" id="Rectangle 4" o:spid="_x0000_s1026" style="width:525.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hzpNqd0AAAAJ&#13;&#10;AQAADwAAAAAAAAAAAAAAAACcBAAAZHJzL2Rvd25yZXYueG1sUEsFBgAAAAAEAAQA8wAAAKYFAAAA&#13;&#10;AA==&#13;&#10;" filled="f">
                <w10:anchorlock/>
              </v:rect>
            </w:pict>
          </mc:Fallback>
        </mc:AlternateContent>
      </w:r>
    </w:p>
    <w:p w14:paraId="6670AF47" w14:textId="77777777" w:rsidR="00F25E8A" w:rsidRDefault="00F25E8A">
      <w:pPr>
        <w:pStyle w:val="Heading2"/>
        <w:divId w:val="1973632828"/>
        <w:rPr>
          <w:rFonts w:eastAsia="Times New Roman"/>
        </w:rPr>
      </w:pPr>
      <w:r>
        <w:rPr>
          <w:rFonts w:eastAsia="Times New Roman"/>
        </w:rPr>
        <w:lastRenderedPageBreak/>
        <w:t>2. Overall Description</w:t>
      </w:r>
    </w:p>
    <w:p w14:paraId="0C012265" w14:textId="77777777" w:rsidR="00F25E8A" w:rsidRDefault="00F25E8A">
      <w:pPr>
        <w:pStyle w:val="Heading3"/>
        <w:divId w:val="1973632828"/>
        <w:rPr>
          <w:rFonts w:eastAsia="Times New Roman"/>
        </w:rPr>
      </w:pPr>
      <w:r>
        <w:rPr>
          <w:rFonts w:eastAsia="Times New Roman"/>
        </w:rPr>
        <w:t>2.1 Product Perspective</w:t>
      </w:r>
    </w:p>
    <w:p w14:paraId="229129E0" w14:textId="77777777" w:rsidR="00F25E8A" w:rsidRDefault="00F25E8A">
      <w:pPr>
        <w:pStyle w:val="NormalWeb"/>
        <w:divId w:val="1973632828"/>
      </w:pPr>
      <w:r>
        <w:t>This system will act as a central hub for academic resources. It is an independent application but may integrate with third-party services like Google Drive, GitHub, and YouTube.</w:t>
      </w:r>
    </w:p>
    <w:p w14:paraId="36003E28" w14:textId="77777777" w:rsidR="00F25E8A" w:rsidRDefault="00F25E8A">
      <w:pPr>
        <w:pStyle w:val="Heading3"/>
        <w:divId w:val="1973632828"/>
        <w:rPr>
          <w:rFonts w:eastAsia="Times New Roman"/>
        </w:rPr>
      </w:pPr>
      <w:r>
        <w:rPr>
          <w:rFonts w:eastAsia="Times New Roman"/>
        </w:rPr>
        <w:t>2.2 Product Functions</w:t>
      </w:r>
    </w:p>
    <w:p w14:paraId="425D5ED2" w14:textId="77777777" w:rsidR="00F25E8A" w:rsidRDefault="00F25E8A" w:rsidP="00F25E8A">
      <w:pPr>
        <w:pStyle w:val="NormalWeb"/>
        <w:numPr>
          <w:ilvl w:val="0"/>
          <w:numId w:val="19"/>
        </w:numPr>
        <w:divId w:val="1973632828"/>
      </w:pPr>
      <w:r>
        <w:t>Resource upload/download (PDFs, PPTs, code files, etc.)</w:t>
      </w:r>
    </w:p>
    <w:p w14:paraId="130B7369" w14:textId="77777777" w:rsidR="00F25E8A" w:rsidRDefault="00F25E8A" w:rsidP="00F25E8A">
      <w:pPr>
        <w:pStyle w:val="NormalWeb"/>
        <w:numPr>
          <w:ilvl w:val="0"/>
          <w:numId w:val="19"/>
        </w:numPr>
        <w:divId w:val="1973632828"/>
      </w:pPr>
      <w:r>
        <w:t>Categorization of resources by subject/topic</w:t>
      </w:r>
    </w:p>
    <w:p w14:paraId="395743CF" w14:textId="77777777" w:rsidR="00F25E8A" w:rsidRDefault="00F25E8A" w:rsidP="00F25E8A">
      <w:pPr>
        <w:pStyle w:val="NormalWeb"/>
        <w:numPr>
          <w:ilvl w:val="0"/>
          <w:numId w:val="19"/>
        </w:numPr>
        <w:divId w:val="1973632828"/>
      </w:pPr>
      <w:r>
        <w:t>Search and filter functionality</w:t>
      </w:r>
    </w:p>
    <w:p w14:paraId="63D12CAC" w14:textId="77777777" w:rsidR="00F25E8A" w:rsidRDefault="00F25E8A" w:rsidP="00F25E8A">
      <w:pPr>
        <w:pStyle w:val="NormalWeb"/>
        <w:numPr>
          <w:ilvl w:val="0"/>
          <w:numId w:val="19"/>
        </w:numPr>
        <w:divId w:val="1973632828"/>
      </w:pPr>
      <w:r>
        <w:t>User roles: Admin, Faculty, Student</w:t>
      </w:r>
    </w:p>
    <w:p w14:paraId="6AAB9F78" w14:textId="77777777" w:rsidR="00F25E8A" w:rsidRDefault="00F25E8A" w:rsidP="00F25E8A">
      <w:pPr>
        <w:pStyle w:val="NormalWeb"/>
        <w:numPr>
          <w:ilvl w:val="0"/>
          <w:numId w:val="19"/>
        </w:numPr>
        <w:divId w:val="1973632828"/>
      </w:pPr>
      <w:r>
        <w:t>Discussion forum for Q&amp;A</w:t>
      </w:r>
    </w:p>
    <w:p w14:paraId="5511A864" w14:textId="77777777" w:rsidR="00F25E8A" w:rsidRDefault="00F25E8A" w:rsidP="00F25E8A">
      <w:pPr>
        <w:pStyle w:val="NormalWeb"/>
        <w:numPr>
          <w:ilvl w:val="0"/>
          <w:numId w:val="19"/>
        </w:numPr>
        <w:divId w:val="1973632828"/>
      </w:pPr>
      <w:r>
        <w:t>Notifications for new resources/announcements</w:t>
      </w:r>
    </w:p>
    <w:p w14:paraId="2175F074" w14:textId="77777777" w:rsidR="00F25E8A" w:rsidRDefault="00F25E8A">
      <w:pPr>
        <w:pStyle w:val="Heading3"/>
        <w:divId w:val="1973632828"/>
        <w:rPr>
          <w:rFonts w:eastAsia="Times New Roman"/>
        </w:rPr>
      </w:pPr>
      <w:r>
        <w:rPr>
          <w:rFonts w:eastAsia="Times New Roman"/>
        </w:rPr>
        <w:t>2.3 User Classes and Characteristics</w:t>
      </w:r>
    </w:p>
    <w:p w14:paraId="449649BD" w14:textId="77777777" w:rsidR="00F25E8A" w:rsidRDefault="00F25E8A" w:rsidP="00F25E8A">
      <w:pPr>
        <w:pStyle w:val="NormalWeb"/>
        <w:numPr>
          <w:ilvl w:val="0"/>
          <w:numId w:val="20"/>
        </w:numPr>
        <w:divId w:val="1973632828"/>
      </w:pPr>
      <w:r>
        <w:rPr>
          <w:rStyle w:val="Strong"/>
        </w:rPr>
        <w:t>Students</w:t>
      </w:r>
      <w:r>
        <w:t>: Can browse, search, download, and suggest resources.</w:t>
      </w:r>
    </w:p>
    <w:p w14:paraId="5497A8F5" w14:textId="77777777" w:rsidR="00F25E8A" w:rsidRDefault="00F25E8A" w:rsidP="00F25E8A">
      <w:pPr>
        <w:pStyle w:val="NormalWeb"/>
        <w:numPr>
          <w:ilvl w:val="0"/>
          <w:numId w:val="20"/>
        </w:numPr>
        <w:divId w:val="1973632828"/>
      </w:pPr>
      <w:r>
        <w:rPr>
          <w:rStyle w:val="Strong"/>
        </w:rPr>
        <w:t>Faculty</w:t>
      </w:r>
      <w:r>
        <w:t>: Can upload verified academic resources.</w:t>
      </w:r>
    </w:p>
    <w:p w14:paraId="59399BEA" w14:textId="77777777" w:rsidR="00F25E8A" w:rsidRDefault="00F25E8A" w:rsidP="00F25E8A">
      <w:pPr>
        <w:pStyle w:val="NormalWeb"/>
        <w:numPr>
          <w:ilvl w:val="0"/>
          <w:numId w:val="20"/>
        </w:numPr>
        <w:divId w:val="1973632828"/>
      </w:pPr>
      <w:r>
        <w:rPr>
          <w:rStyle w:val="Strong"/>
        </w:rPr>
        <w:t>Admin</w:t>
      </w:r>
      <w:r>
        <w:t>: Manages user roles, approves uploads, maintains the system.</w:t>
      </w:r>
    </w:p>
    <w:p w14:paraId="121F42D7" w14:textId="77777777" w:rsidR="00F25E8A" w:rsidRDefault="00F25E8A">
      <w:pPr>
        <w:pStyle w:val="Heading3"/>
        <w:divId w:val="1973632828"/>
        <w:rPr>
          <w:rFonts w:eastAsia="Times New Roman"/>
        </w:rPr>
      </w:pPr>
      <w:r>
        <w:rPr>
          <w:rFonts w:eastAsia="Times New Roman"/>
        </w:rPr>
        <w:t>2.4 Operating Environment</w:t>
      </w:r>
    </w:p>
    <w:p w14:paraId="5453FBFC" w14:textId="77777777" w:rsidR="00F25E8A" w:rsidRDefault="00F25E8A" w:rsidP="00F25E8A">
      <w:pPr>
        <w:pStyle w:val="NormalWeb"/>
        <w:numPr>
          <w:ilvl w:val="0"/>
          <w:numId w:val="21"/>
        </w:numPr>
        <w:divId w:val="1973632828"/>
      </w:pPr>
      <w:r>
        <w:rPr>
          <w:rStyle w:val="Strong"/>
        </w:rPr>
        <w:t>Front-end</w:t>
      </w:r>
      <w:r>
        <w:t>: Web browsers (Chrome, Firefox, Edge, Safari)</w:t>
      </w:r>
    </w:p>
    <w:p w14:paraId="34F6D022" w14:textId="77777777" w:rsidR="00F25E8A" w:rsidRDefault="00F25E8A" w:rsidP="00F25E8A">
      <w:pPr>
        <w:pStyle w:val="NormalWeb"/>
        <w:numPr>
          <w:ilvl w:val="0"/>
          <w:numId w:val="21"/>
        </w:numPr>
        <w:divId w:val="1973632828"/>
      </w:pPr>
      <w:r>
        <w:rPr>
          <w:rStyle w:val="Strong"/>
        </w:rPr>
        <w:t>Back-end</w:t>
      </w:r>
      <w:r>
        <w:t xml:space="preserve">: </w:t>
      </w:r>
      <w:proofErr w:type="spellStart"/>
      <w:r>
        <w:t>Node.js</w:t>
      </w:r>
      <w:proofErr w:type="spellEnd"/>
      <w:r>
        <w:t xml:space="preserve"> / Django / Spring Boot</w:t>
      </w:r>
    </w:p>
    <w:p w14:paraId="7B9B7D2B" w14:textId="77777777" w:rsidR="00F25E8A" w:rsidRDefault="00F25E8A" w:rsidP="00F25E8A">
      <w:pPr>
        <w:pStyle w:val="NormalWeb"/>
        <w:numPr>
          <w:ilvl w:val="0"/>
          <w:numId w:val="21"/>
        </w:numPr>
        <w:divId w:val="1973632828"/>
      </w:pPr>
      <w:r>
        <w:rPr>
          <w:rStyle w:val="Strong"/>
        </w:rPr>
        <w:t>Database</w:t>
      </w:r>
      <w:r>
        <w:t>: MySQL / MongoDB</w:t>
      </w:r>
    </w:p>
    <w:p w14:paraId="171DCC24" w14:textId="77777777" w:rsidR="00F25E8A" w:rsidRDefault="00F25E8A" w:rsidP="00F25E8A">
      <w:pPr>
        <w:pStyle w:val="NormalWeb"/>
        <w:numPr>
          <w:ilvl w:val="0"/>
          <w:numId w:val="21"/>
        </w:numPr>
        <w:divId w:val="1973632828"/>
      </w:pPr>
      <w:r>
        <w:rPr>
          <w:rStyle w:val="Strong"/>
        </w:rPr>
        <w:t>Hosting</w:t>
      </w:r>
      <w:r>
        <w:t>: Cloud-based (AWS, Azure, or university server)</w:t>
      </w:r>
    </w:p>
    <w:p w14:paraId="6D2D3BBF" w14:textId="77777777" w:rsidR="00F25E8A" w:rsidRDefault="00F25E8A">
      <w:pPr>
        <w:pStyle w:val="Heading3"/>
        <w:divId w:val="1973632828"/>
        <w:rPr>
          <w:rFonts w:eastAsia="Times New Roman"/>
        </w:rPr>
      </w:pPr>
      <w:r>
        <w:rPr>
          <w:rFonts w:eastAsia="Times New Roman"/>
        </w:rPr>
        <w:t>2.5 Design and Implementation Constraints</w:t>
      </w:r>
    </w:p>
    <w:p w14:paraId="7B59F0D7" w14:textId="77777777" w:rsidR="00F25E8A" w:rsidRDefault="00F25E8A" w:rsidP="00F25E8A">
      <w:pPr>
        <w:pStyle w:val="NormalWeb"/>
        <w:numPr>
          <w:ilvl w:val="0"/>
          <w:numId w:val="22"/>
        </w:numPr>
        <w:divId w:val="1973632828"/>
      </w:pPr>
      <w:r>
        <w:t>Must support multiple file types (PDF, DOCX, PPT, ZIP).</w:t>
      </w:r>
    </w:p>
    <w:p w14:paraId="44795BDF" w14:textId="77777777" w:rsidR="00F25E8A" w:rsidRDefault="00F25E8A" w:rsidP="00F25E8A">
      <w:pPr>
        <w:pStyle w:val="NormalWeb"/>
        <w:numPr>
          <w:ilvl w:val="0"/>
          <w:numId w:val="22"/>
        </w:numPr>
        <w:divId w:val="1973632828"/>
      </w:pPr>
      <w:r>
        <w:t>Resources must be categorized properly.</w:t>
      </w:r>
    </w:p>
    <w:p w14:paraId="7EC645E9" w14:textId="77777777" w:rsidR="00F25E8A" w:rsidRDefault="00F25E8A" w:rsidP="00F25E8A">
      <w:pPr>
        <w:pStyle w:val="NormalWeb"/>
        <w:numPr>
          <w:ilvl w:val="0"/>
          <w:numId w:val="22"/>
        </w:numPr>
        <w:divId w:val="1973632828"/>
      </w:pPr>
      <w:r>
        <w:t>Internet connection required.</w:t>
      </w:r>
    </w:p>
    <w:p w14:paraId="1774FBED" w14:textId="77777777" w:rsidR="00F25E8A" w:rsidRDefault="00F25E8A">
      <w:pPr>
        <w:pStyle w:val="Heading3"/>
        <w:divId w:val="1973632828"/>
        <w:rPr>
          <w:rFonts w:eastAsia="Times New Roman"/>
        </w:rPr>
      </w:pPr>
      <w:r>
        <w:rPr>
          <w:rFonts w:eastAsia="Times New Roman"/>
        </w:rPr>
        <w:t>2.6 User Documentation</w:t>
      </w:r>
    </w:p>
    <w:p w14:paraId="7DF1655F" w14:textId="77777777" w:rsidR="00F25E8A" w:rsidRDefault="00F25E8A" w:rsidP="00F25E8A">
      <w:pPr>
        <w:pStyle w:val="NormalWeb"/>
        <w:numPr>
          <w:ilvl w:val="0"/>
          <w:numId w:val="23"/>
        </w:numPr>
        <w:divId w:val="1973632828"/>
      </w:pPr>
      <w:r>
        <w:t>Online user manual with screenshots.</w:t>
      </w:r>
    </w:p>
    <w:p w14:paraId="30CAE925" w14:textId="77777777" w:rsidR="00F25E8A" w:rsidRDefault="00F25E8A" w:rsidP="00F25E8A">
      <w:pPr>
        <w:pStyle w:val="NormalWeb"/>
        <w:numPr>
          <w:ilvl w:val="0"/>
          <w:numId w:val="23"/>
        </w:numPr>
        <w:divId w:val="1973632828"/>
      </w:pPr>
      <w:r>
        <w:t>FAQs section.</w:t>
      </w:r>
    </w:p>
    <w:p w14:paraId="735EFF0A" w14:textId="77777777" w:rsidR="00F25E8A" w:rsidRDefault="00F25E8A" w:rsidP="00F25E8A">
      <w:pPr>
        <w:pStyle w:val="NormalWeb"/>
        <w:numPr>
          <w:ilvl w:val="0"/>
          <w:numId w:val="23"/>
        </w:numPr>
        <w:divId w:val="1973632828"/>
      </w:pPr>
      <w:r>
        <w:t>Tutorials for students and faculty.</w:t>
      </w:r>
    </w:p>
    <w:p w14:paraId="1E6B113B" w14:textId="77777777" w:rsidR="00F25E8A" w:rsidRDefault="00F25E8A">
      <w:pPr>
        <w:divId w:val="1973632828"/>
        <w:rPr>
          <w:rFonts w:eastAsia="Times New Roman"/>
        </w:rPr>
      </w:pPr>
      <w:r>
        <w:rPr>
          <w:rFonts w:eastAsia="Times New Roman"/>
          <w:noProof/>
        </w:rPr>
        <mc:AlternateContent>
          <mc:Choice Requires="wps">
            <w:drawing>
              <wp:inline distT="0" distB="0" distL="0" distR="0" wp14:anchorId="413172CF" wp14:editId="210E4E36">
                <wp:extent cx="6675120" cy="1270"/>
                <wp:effectExtent l="0" t="31750" r="0" b="36830"/>
                <wp:docPr id="130937144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23B4097" id="Rectangle 3" o:spid="_x0000_s1026" style="width:525.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hzpNqd0AAAAJ&#13;&#10;AQAADwAAAAAAAAAAAAAAAACcBAAAZHJzL2Rvd25yZXYueG1sUEsFBgAAAAAEAAQA8wAAAKYFAAAA&#13;&#10;AA==&#13;&#10;" filled="f">
                <w10:anchorlock/>
              </v:rect>
            </w:pict>
          </mc:Fallback>
        </mc:AlternateContent>
      </w:r>
    </w:p>
    <w:p w14:paraId="0C80BBCF" w14:textId="77777777" w:rsidR="00F25E8A" w:rsidRDefault="00F25E8A">
      <w:pPr>
        <w:pStyle w:val="Heading2"/>
        <w:divId w:val="1973632828"/>
        <w:rPr>
          <w:rFonts w:eastAsia="Times New Roman"/>
        </w:rPr>
      </w:pPr>
      <w:r>
        <w:rPr>
          <w:rFonts w:eastAsia="Times New Roman"/>
        </w:rPr>
        <w:lastRenderedPageBreak/>
        <w:t>3. Specific Requirements</w:t>
      </w:r>
    </w:p>
    <w:p w14:paraId="41B1B097" w14:textId="77777777" w:rsidR="00F25E8A" w:rsidRDefault="00F25E8A">
      <w:pPr>
        <w:pStyle w:val="Heading3"/>
        <w:divId w:val="1973632828"/>
        <w:rPr>
          <w:rFonts w:eastAsia="Times New Roman"/>
        </w:rPr>
      </w:pPr>
      <w:r>
        <w:rPr>
          <w:rFonts w:eastAsia="Times New Roman"/>
        </w:rPr>
        <w:t>3.1 Functional Requirements</w:t>
      </w:r>
    </w:p>
    <w:p w14:paraId="58D07A21" w14:textId="77777777" w:rsidR="00F25E8A" w:rsidRDefault="00F25E8A" w:rsidP="00F25E8A">
      <w:pPr>
        <w:pStyle w:val="NormalWeb"/>
        <w:numPr>
          <w:ilvl w:val="0"/>
          <w:numId w:val="24"/>
        </w:numPr>
        <w:divId w:val="1973632828"/>
      </w:pPr>
      <w:r>
        <w:rPr>
          <w:rStyle w:val="Strong"/>
        </w:rPr>
        <w:t>Requirement 1</w:t>
      </w:r>
      <w:r>
        <w:t>: The system shall allow students to search and download resources.</w:t>
      </w:r>
    </w:p>
    <w:p w14:paraId="50EA25B2" w14:textId="77777777" w:rsidR="00F25E8A" w:rsidRDefault="00F25E8A" w:rsidP="00F25E8A">
      <w:pPr>
        <w:pStyle w:val="NormalWeb"/>
        <w:numPr>
          <w:ilvl w:val="0"/>
          <w:numId w:val="24"/>
        </w:numPr>
        <w:divId w:val="1973632828"/>
      </w:pPr>
      <w:r>
        <w:rPr>
          <w:rStyle w:val="Strong"/>
        </w:rPr>
        <w:t>Requirement 2</w:t>
      </w:r>
      <w:r>
        <w:t>: The system shall allow faculty to upload resources with metadata (title, subject, tags).</w:t>
      </w:r>
    </w:p>
    <w:p w14:paraId="41B4F21C" w14:textId="77777777" w:rsidR="00F25E8A" w:rsidRDefault="00F25E8A" w:rsidP="00F25E8A">
      <w:pPr>
        <w:pStyle w:val="NormalWeb"/>
        <w:numPr>
          <w:ilvl w:val="0"/>
          <w:numId w:val="24"/>
        </w:numPr>
        <w:divId w:val="1973632828"/>
      </w:pPr>
      <w:r>
        <w:rPr>
          <w:rStyle w:val="Strong"/>
        </w:rPr>
        <w:t>Requirement 3</w:t>
      </w:r>
      <w:r>
        <w:t>: The system shall provide a discussion forum.</w:t>
      </w:r>
    </w:p>
    <w:p w14:paraId="55B8EAD8" w14:textId="77777777" w:rsidR="00F25E8A" w:rsidRDefault="00F25E8A" w:rsidP="00F25E8A">
      <w:pPr>
        <w:pStyle w:val="NormalWeb"/>
        <w:numPr>
          <w:ilvl w:val="0"/>
          <w:numId w:val="24"/>
        </w:numPr>
        <w:divId w:val="1973632828"/>
      </w:pPr>
      <w:r>
        <w:rPr>
          <w:rStyle w:val="Strong"/>
        </w:rPr>
        <w:t>Requirement 4</w:t>
      </w:r>
      <w:r>
        <w:t>: The system shall notify users about new uploads.</w:t>
      </w:r>
    </w:p>
    <w:p w14:paraId="32165608" w14:textId="77777777" w:rsidR="00F25E8A" w:rsidRDefault="00F25E8A">
      <w:pPr>
        <w:pStyle w:val="Heading3"/>
        <w:divId w:val="1973632828"/>
        <w:rPr>
          <w:rFonts w:eastAsia="Times New Roman"/>
        </w:rPr>
      </w:pPr>
      <w:r>
        <w:rPr>
          <w:rFonts w:eastAsia="Times New Roman"/>
        </w:rPr>
        <w:t>3.2 Non-Functional Requirements</w:t>
      </w:r>
    </w:p>
    <w:p w14:paraId="1DEF4A86" w14:textId="77777777" w:rsidR="00F25E8A" w:rsidRDefault="00F25E8A" w:rsidP="00F25E8A">
      <w:pPr>
        <w:pStyle w:val="NormalWeb"/>
        <w:numPr>
          <w:ilvl w:val="0"/>
          <w:numId w:val="25"/>
        </w:numPr>
        <w:divId w:val="1973632828"/>
      </w:pPr>
      <w:r>
        <w:rPr>
          <w:rStyle w:val="Strong"/>
        </w:rPr>
        <w:t>Requirement 1</w:t>
      </w:r>
      <w:r>
        <w:t>: The system shall be secure and require login for uploads.</w:t>
      </w:r>
    </w:p>
    <w:p w14:paraId="000AB373" w14:textId="77777777" w:rsidR="00F25E8A" w:rsidRDefault="00F25E8A" w:rsidP="00F25E8A">
      <w:pPr>
        <w:pStyle w:val="NormalWeb"/>
        <w:numPr>
          <w:ilvl w:val="0"/>
          <w:numId w:val="25"/>
        </w:numPr>
        <w:divId w:val="1973632828"/>
      </w:pPr>
      <w:r>
        <w:rPr>
          <w:rStyle w:val="Strong"/>
        </w:rPr>
        <w:t>Requirement 2</w:t>
      </w:r>
      <w:r>
        <w:t>: The system shall provide 99.9% uptime.</w:t>
      </w:r>
    </w:p>
    <w:p w14:paraId="3593022B" w14:textId="77777777" w:rsidR="00F25E8A" w:rsidRDefault="00F25E8A" w:rsidP="00F25E8A">
      <w:pPr>
        <w:pStyle w:val="NormalWeb"/>
        <w:numPr>
          <w:ilvl w:val="0"/>
          <w:numId w:val="25"/>
        </w:numPr>
        <w:divId w:val="1973632828"/>
      </w:pPr>
      <w:r>
        <w:rPr>
          <w:rStyle w:val="Strong"/>
        </w:rPr>
        <w:t>Requirement 3</w:t>
      </w:r>
      <w:r>
        <w:t>: The system shall be responsive and mobile-friendly.</w:t>
      </w:r>
    </w:p>
    <w:p w14:paraId="63C6F8B9" w14:textId="77777777" w:rsidR="00F25E8A" w:rsidRDefault="00F25E8A" w:rsidP="00F25E8A">
      <w:pPr>
        <w:pStyle w:val="NormalWeb"/>
        <w:numPr>
          <w:ilvl w:val="0"/>
          <w:numId w:val="25"/>
        </w:numPr>
        <w:divId w:val="1973632828"/>
      </w:pPr>
      <w:r>
        <w:rPr>
          <w:rStyle w:val="Strong"/>
        </w:rPr>
        <w:t>Requirement 4</w:t>
      </w:r>
      <w:r>
        <w:t>: The system shall handle at least 500 concurrent users.</w:t>
      </w:r>
    </w:p>
    <w:p w14:paraId="6340B529" w14:textId="77777777" w:rsidR="00F25E8A" w:rsidRDefault="00F25E8A">
      <w:pPr>
        <w:pStyle w:val="Heading3"/>
        <w:divId w:val="1973632828"/>
        <w:rPr>
          <w:rFonts w:eastAsia="Times New Roman"/>
        </w:rPr>
      </w:pPr>
      <w:r>
        <w:rPr>
          <w:rFonts w:eastAsia="Times New Roman"/>
        </w:rPr>
        <w:t>3.3 Interface Requirements</w:t>
      </w:r>
    </w:p>
    <w:p w14:paraId="4472CB93" w14:textId="77777777" w:rsidR="00F25E8A" w:rsidRDefault="00F25E8A" w:rsidP="00F25E8A">
      <w:pPr>
        <w:pStyle w:val="NormalWeb"/>
        <w:numPr>
          <w:ilvl w:val="0"/>
          <w:numId w:val="26"/>
        </w:numPr>
        <w:divId w:val="1973632828"/>
      </w:pPr>
      <w:r>
        <w:rPr>
          <w:rStyle w:val="Strong"/>
        </w:rPr>
        <w:t>User Interface</w:t>
      </w:r>
      <w:r>
        <w:t>: Web-based, responsive, minimal design.</w:t>
      </w:r>
    </w:p>
    <w:p w14:paraId="02F88C8A" w14:textId="77777777" w:rsidR="00F25E8A" w:rsidRDefault="00F25E8A" w:rsidP="00F25E8A">
      <w:pPr>
        <w:pStyle w:val="NormalWeb"/>
        <w:numPr>
          <w:ilvl w:val="0"/>
          <w:numId w:val="26"/>
        </w:numPr>
        <w:divId w:val="1973632828"/>
      </w:pPr>
      <w:r>
        <w:rPr>
          <w:rStyle w:val="Strong"/>
        </w:rPr>
        <w:t>Hardware Interface</w:t>
      </w:r>
      <w:r>
        <w:t>: Compatible with PCs, laptops, smartphones.</w:t>
      </w:r>
    </w:p>
    <w:p w14:paraId="14343E36" w14:textId="77777777" w:rsidR="00F25E8A" w:rsidRDefault="00F25E8A" w:rsidP="00F25E8A">
      <w:pPr>
        <w:pStyle w:val="NormalWeb"/>
        <w:numPr>
          <w:ilvl w:val="0"/>
          <w:numId w:val="26"/>
        </w:numPr>
        <w:divId w:val="1973632828"/>
      </w:pPr>
      <w:r>
        <w:rPr>
          <w:rStyle w:val="Strong"/>
        </w:rPr>
        <w:t>Software Interface</w:t>
      </w:r>
      <w:r>
        <w:t>: Integration with Google Drive, GitHub, YouTube.</w:t>
      </w:r>
    </w:p>
    <w:p w14:paraId="33435A50" w14:textId="77777777" w:rsidR="00F25E8A" w:rsidRDefault="00F25E8A" w:rsidP="00F25E8A">
      <w:pPr>
        <w:pStyle w:val="NormalWeb"/>
        <w:numPr>
          <w:ilvl w:val="0"/>
          <w:numId w:val="26"/>
        </w:numPr>
        <w:divId w:val="1973632828"/>
      </w:pPr>
      <w:r>
        <w:rPr>
          <w:rStyle w:val="Strong"/>
        </w:rPr>
        <w:t>Communications Interface</w:t>
      </w:r>
      <w:r>
        <w:t>: HTTP/HTTPS protocols.</w:t>
      </w:r>
    </w:p>
    <w:p w14:paraId="39EC7E7D" w14:textId="77777777" w:rsidR="00F25E8A" w:rsidRDefault="00F25E8A">
      <w:pPr>
        <w:divId w:val="1973632828"/>
        <w:rPr>
          <w:rFonts w:eastAsia="Times New Roman"/>
        </w:rPr>
      </w:pPr>
      <w:r>
        <w:rPr>
          <w:rFonts w:eastAsia="Times New Roman"/>
          <w:noProof/>
        </w:rPr>
        <mc:AlternateContent>
          <mc:Choice Requires="wps">
            <w:drawing>
              <wp:inline distT="0" distB="0" distL="0" distR="0" wp14:anchorId="3CDB2D62" wp14:editId="3F68D22E">
                <wp:extent cx="6675120" cy="1270"/>
                <wp:effectExtent l="0" t="31750" r="0" b="36830"/>
                <wp:docPr id="6985739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8AF50B9" id="Rectangle 2" o:spid="_x0000_s1026" style="width:525.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hzpNqd0AAAAJ&#13;&#10;AQAADwAAAAAAAAAAAAAAAACcBAAAZHJzL2Rvd25yZXYueG1sUEsFBgAAAAAEAAQA8wAAAKYFAAAA&#13;&#10;AA==&#13;&#10;" filled="f">
                <w10:anchorlock/>
              </v:rect>
            </w:pict>
          </mc:Fallback>
        </mc:AlternateContent>
      </w:r>
    </w:p>
    <w:p w14:paraId="40BD4991" w14:textId="77777777" w:rsidR="00F25E8A" w:rsidRDefault="00F25E8A">
      <w:pPr>
        <w:pStyle w:val="Heading2"/>
        <w:divId w:val="1973632828"/>
        <w:rPr>
          <w:rFonts w:eastAsia="Times New Roman"/>
        </w:rPr>
      </w:pPr>
      <w:r>
        <w:rPr>
          <w:rFonts w:eastAsia="Times New Roman"/>
        </w:rPr>
        <w:t>4. System Models</w:t>
      </w:r>
    </w:p>
    <w:p w14:paraId="38BC1672" w14:textId="77777777" w:rsidR="00F25E8A" w:rsidRDefault="00F25E8A" w:rsidP="00F25E8A">
      <w:pPr>
        <w:pStyle w:val="NormalWeb"/>
        <w:numPr>
          <w:ilvl w:val="0"/>
          <w:numId w:val="27"/>
        </w:numPr>
        <w:divId w:val="1973632828"/>
      </w:pPr>
      <w:r>
        <w:rPr>
          <w:rStyle w:val="Strong"/>
        </w:rPr>
        <w:t>Use Case Diagrams</w:t>
      </w:r>
      <w:r>
        <w:t>: Showing interactions between Student, Faculty, and Admin.</w:t>
      </w:r>
    </w:p>
    <w:p w14:paraId="22B5D3EE" w14:textId="77777777" w:rsidR="00F25E8A" w:rsidRDefault="00F25E8A" w:rsidP="00F25E8A">
      <w:pPr>
        <w:pStyle w:val="NormalWeb"/>
        <w:numPr>
          <w:ilvl w:val="0"/>
          <w:numId w:val="27"/>
        </w:numPr>
        <w:divId w:val="1973632828"/>
      </w:pPr>
      <w:r>
        <w:rPr>
          <w:rStyle w:val="Strong"/>
        </w:rPr>
        <w:t>Entity Relationship Diagrams (ERD)</w:t>
      </w:r>
      <w:r>
        <w:t>: Resource, User, Category, Discussion tables.</w:t>
      </w:r>
    </w:p>
    <w:p w14:paraId="34901400" w14:textId="77777777" w:rsidR="00F25E8A" w:rsidRDefault="00F25E8A" w:rsidP="00F25E8A">
      <w:pPr>
        <w:pStyle w:val="NormalWeb"/>
        <w:numPr>
          <w:ilvl w:val="0"/>
          <w:numId w:val="27"/>
        </w:numPr>
        <w:divId w:val="1973632828"/>
      </w:pPr>
      <w:r>
        <w:rPr>
          <w:rStyle w:val="Strong"/>
        </w:rPr>
        <w:t>Other Models</w:t>
      </w:r>
      <w:r>
        <w:t>: Sequence diagrams for upload/download processes.</w:t>
      </w:r>
    </w:p>
    <w:p w14:paraId="165C02DE" w14:textId="77777777" w:rsidR="00F25E8A" w:rsidRDefault="00F25E8A">
      <w:pPr>
        <w:divId w:val="1973632828"/>
        <w:rPr>
          <w:rFonts w:eastAsia="Times New Roman"/>
        </w:rPr>
      </w:pPr>
      <w:r>
        <w:rPr>
          <w:rFonts w:eastAsia="Times New Roman"/>
          <w:noProof/>
        </w:rPr>
        <mc:AlternateContent>
          <mc:Choice Requires="wps">
            <w:drawing>
              <wp:inline distT="0" distB="0" distL="0" distR="0" wp14:anchorId="335416CA" wp14:editId="3BFB0253">
                <wp:extent cx="6675120" cy="1270"/>
                <wp:effectExtent l="0" t="31750" r="0" b="36830"/>
                <wp:docPr id="7775800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638FF4E" id="Rectangle 1" o:spid="_x0000_s1026" style="width:525.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hzpNqd0AAAAJ&#13;&#10;AQAADwAAAAAAAAAAAAAAAACcBAAAZHJzL2Rvd25yZXYueG1sUEsFBgAAAAAEAAQA8wAAAKYFAAAA&#13;&#10;AA==&#13;&#10;" filled="f">
                <w10:anchorlock/>
              </v:rect>
            </w:pict>
          </mc:Fallback>
        </mc:AlternateContent>
      </w:r>
    </w:p>
    <w:p w14:paraId="62E6C155" w14:textId="77777777" w:rsidR="00F25E8A" w:rsidRDefault="00F25E8A">
      <w:pPr>
        <w:pStyle w:val="Heading2"/>
        <w:divId w:val="1973632828"/>
        <w:rPr>
          <w:rFonts w:eastAsia="Times New Roman"/>
        </w:rPr>
      </w:pPr>
      <w:r>
        <w:rPr>
          <w:rFonts w:eastAsia="Times New Roman"/>
        </w:rPr>
        <w:t>5. Appendices</w:t>
      </w:r>
    </w:p>
    <w:p w14:paraId="4993CD0B" w14:textId="77777777" w:rsidR="00F25E8A" w:rsidRDefault="00F25E8A" w:rsidP="00F25E8A">
      <w:pPr>
        <w:pStyle w:val="NormalWeb"/>
        <w:numPr>
          <w:ilvl w:val="0"/>
          <w:numId w:val="28"/>
        </w:numPr>
        <w:divId w:val="1973632828"/>
      </w:pPr>
      <w:r>
        <w:rPr>
          <w:rStyle w:val="Strong"/>
        </w:rPr>
        <w:t>Glossary</w:t>
      </w:r>
    </w:p>
    <w:p w14:paraId="462DFFCE" w14:textId="77777777" w:rsidR="00F25E8A" w:rsidRDefault="00F25E8A" w:rsidP="00F25E8A">
      <w:pPr>
        <w:pStyle w:val="NormalWeb"/>
        <w:numPr>
          <w:ilvl w:val="1"/>
          <w:numId w:val="28"/>
        </w:numPr>
        <w:divId w:val="1973632828"/>
      </w:pPr>
      <w:r>
        <w:rPr>
          <w:rStyle w:val="Strong"/>
        </w:rPr>
        <w:t>Resource</w:t>
      </w:r>
      <w:r>
        <w:t>: Any academic material (PDF, code, book, etc.).</w:t>
      </w:r>
    </w:p>
    <w:p w14:paraId="6DBB4F62" w14:textId="77777777" w:rsidR="00F25E8A" w:rsidRDefault="00F25E8A" w:rsidP="00F25E8A">
      <w:pPr>
        <w:pStyle w:val="NormalWeb"/>
        <w:numPr>
          <w:ilvl w:val="1"/>
          <w:numId w:val="28"/>
        </w:numPr>
        <w:divId w:val="1973632828"/>
      </w:pPr>
      <w:r>
        <w:rPr>
          <w:rStyle w:val="Strong"/>
        </w:rPr>
        <w:t>Forum</w:t>
      </w:r>
      <w:r>
        <w:t>: A discussion space for Q&amp;A among students and faculty.</w:t>
      </w:r>
    </w:p>
    <w:p w14:paraId="45E162BB" w14:textId="77777777" w:rsidR="00F25E8A" w:rsidRDefault="00F25E8A" w:rsidP="00F25E8A">
      <w:pPr>
        <w:pStyle w:val="NormalWeb"/>
        <w:numPr>
          <w:ilvl w:val="0"/>
          <w:numId w:val="28"/>
        </w:numPr>
        <w:divId w:val="1973632828"/>
      </w:pPr>
      <w:r>
        <w:rPr>
          <w:rStyle w:val="Strong"/>
        </w:rPr>
        <w:t>Supporting Information</w:t>
      </w:r>
    </w:p>
    <w:p w14:paraId="72956AA2" w14:textId="77777777" w:rsidR="00F25E8A" w:rsidRDefault="00F25E8A" w:rsidP="00F25E8A">
      <w:pPr>
        <w:pStyle w:val="NormalWeb"/>
        <w:numPr>
          <w:ilvl w:val="1"/>
          <w:numId w:val="28"/>
        </w:numPr>
        <w:divId w:val="1973632828"/>
      </w:pPr>
      <w:r>
        <w:t xml:space="preserve">System development tools: VS Code, GitHub, </w:t>
      </w:r>
      <w:proofErr w:type="spellStart"/>
      <w:r>
        <w:t>Node.js</w:t>
      </w:r>
      <w:proofErr w:type="spellEnd"/>
      <w:r>
        <w:t>.</w:t>
      </w:r>
    </w:p>
    <w:p w14:paraId="6928CCB9" w14:textId="77777777" w:rsidR="00F25E8A" w:rsidRDefault="00F25E8A" w:rsidP="00F25E8A">
      <w:pPr>
        <w:pStyle w:val="NormalWeb"/>
        <w:numPr>
          <w:ilvl w:val="1"/>
          <w:numId w:val="28"/>
        </w:numPr>
        <w:divId w:val="1973632828"/>
      </w:pPr>
      <w:r>
        <w:t>Reference to IEEE 830 SRS standard.</w:t>
      </w:r>
    </w:p>
    <w:p w14:paraId="5BADCB14" w14:textId="77C30769" w:rsidR="00A959FC" w:rsidRDefault="00A959FC" w:rsidP="001346A0">
      <w:pPr>
        <w:jc w:val="center"/>
      </w:pPr>
    </w:p>
    <w:sectPr w:rsidR="00A959FC">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179364" w14:textId="77777777" w:rsidR="001346A0" w:rsidRDefault="001346A0">
      <w:pPr>
        <w:spacing w:after="0" w:line="240" w:lineRule="auto"/>
      </w:pPr>
      <w:r>
        <w:separator/>
      </w:r>
    </w:p>
  </w:endnote>
  <w:endnote w:type="continuationSeparator" w:id="0">
    <w:p w14:paraId="230BCBA6" w14:textId="77777777" w:rsidR="001346A0" w:rsidRDefault="00134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2852419"/>
      <w:docPartObj>
        <w:docPartGallery w:val="Page Numbers (Bottom of Page)"/>
        <w:docPartUnique/>
      </w:docPartObj>
    </w:sdtPr>
    <w:sdtEndPr>
      <w:rPr>
        <w:noProof/>
      </w:rPr>
    </w:sdtEndPr>
    <w:sdtContent>
      <w:p w14:paraId="3C5C9674" w14:textId="77777777" w:rsidR="00A959FC" w:rsidRDefault="005B4AA4">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F6201" w14:textId="77777777" w:rsidR="001346A0" w:rsidRDefault="001346A0">
      <w:pPr>
        <w:spacing w:after="0" w:line="240" w:lineRule="auto"/>
      </w:pPr>
      <w:r>
        <w:separator/>
      </w:r>
    </w:p>
  </w:footnote>
  <w:footnote w:type="continuationSeparator" w:id="0">
    <w:p w14:paraId="4D502E49" w14:textId="77777777" w:rsidR="001346A0" w:rsidRDefault="001346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977F9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6E34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371D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C868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3061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EC7E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BD0B8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9279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9309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9E01B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5C06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F903F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296949">
    <w:abstractNumId w:val="8"/>
  </w:num>
  <w:num w:numId="2" w16cid:durableId="2130927550">
    <w:abstractNumId w:val="8"/>
  </w:num>
  <w:num w:numId="3" w16cid:durableId="1741560603">
    <w:abstractNumId w:val="9"/>
  </w:num>
  <w:num w:numId="4" w16cid:durableId="47343037">
    <w:abstractNumId w:val="8"/>
    <w:lvlOverride w:ilvl="0">
      <w:lvl w:ilvl="0">
        <w:start w:val="1"/>
        <w:numFmt w:val="decimal"/>
        <w:lvlText w:val="%1."/>
        <w:lvlJc w:val="left"/>
        <w:pPr>
          <w:tabs>
            <w:tab w:val="num" w:pos="1080"/>
          </w:tabs>
          <w:ind w:left="1080" w:hanging="360"/>
        </w:pPr>
        <w:rPr>
          <w:rFonts w:hint="default"/>
        </w:rPr>
      </w:lvl>
    </w:lvlOverride>
  </w:num>
  <w:num w:numId="5" w16cid:durableId="2021811806">
    <w:abstractNumId w:val="15"/>
  </w:num>
  <w:num w:numId="6" w16cid:durableId="610552613">
    <w:abstractNumId w:val="7"/>
  </w:num>
  <w:num w:numId="7" w16cid:durableId="1335838529">
    <w:abstractNumId w:val="6"/>
  </w:num>
  <w:num w:numId="8" w16cid:durableId="787746618">
    <w:abstractNumId w:val="5"/>
  </w:num>
  <w:num w:numId="9" w16cid:durableId="1734306566">
    <w:abstractNumId w:val="4"/>
  </w:num>
  <w:num w:numId="10" w16cid:durableId="1690060091">
    <w:abstractNumId w:val="3"/>
  </w:num>
  <w:num w:numId="11" w16cid:durableId="1064639076">
    <w:abstractNumId w:val="2"/>
  </w:num>
  <w:num w:numId="12" w16cid:durableId="1535921333">
    <w:abstractNumId w:val="1"/>
  </w:num>
  <w:num w:numId="13" w16cid:durableId="1994554987">
    <w:abstractNumId w:val="0"/>
  </w:num>
  <w:num w:numId="14" w16cid:durableId="910970365">
    <w:abstractNumId w:val="8"/>
    <w:lvlOverride w:ilvl="0">
      <w:startOverride w:val="1"/>
    </w:lvlOverride>
  </w:num>
  <w:num w:numId="15" w16cid:durableId="1828202938">
    <w:abstractNumId w:val="8"/>
  </w:num>
  <w:num w:numId="16" w16cid:durableId="2113822373">
    <w:abstractNumId w:val="22"/>
  </w:num>
  <w:num w:numId="17" w16cid:durableId="758723193">
    <w:abstractNumId w:val="20"/>
  </w:num>
  <w:num w:numId="18" w16cid:durableId="1435439549">
    <w:abstractNumId w:val="13"/>
  </w:num>
  <w:num w:numId="19" w16cid:durableId="1032876699">
    <w:abstractNumId w:val="14"/>
  </w:num>
  <w:num w:numId="20" w16cid:durableId="262539419">
    <w:abstractNumId w:val="21"/>
  </w:num>
  <w:num w:numId="21" w16cid:durableId="1999728870">
    <w:abstractNumId w:val="19"/>
  </w:num>
  <w:num w:numId="22" w16cid:durableId="2005283770">
    <w:abstractNumId w:val="23"/>
  </w:num>
  <w:num w:numId="23" w16cid:durableId="1310091645">
    <w:abstractNumId w:val="12"/>
  </w:num>
  <w:num w:numId="24" w16cid:durableId="1800419082">
    <w:abstractNumId w:val="17"/>
  </w:num>
  <w:num w:numId="25" w16cid:durableId="2136942144">
    <w:abstractNumId w:val="18"/>
  </w:num>
  <w:num w:numId="26" w16cid:durableId="717045161">
    <w:abstractNumId w:val="11"/>
  </w:num>
  <w:num w:numId="27" w16cid:durableId="953176035">
    <w:abstractNumId w:val="16"/>
  </w:num>
  <w:num w:numId="28" w16cid:durableId="3172714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6A0"/>
    <w:rsid w:val="000942CF"/>
    <w:rsid w:val="001346A0"/>
    <w:rsid w:val="003B09CC"/>
    <w:rsid w:val="004B2C34"/>
    <w:rsid w:val="00533D65"/>
    <w:rsid w:val="005B4AA4"/>
    <w:rsid w:val="00A959FC"/>
    <w:rsid w:val="00E72BA5"/>
    <w:rsid w:val="00F25E8A"/>
    <w:rsid w:val="00FD2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F9D78D"/>
  <w15:chartTrackingRefBased/>
  <w15:docId w15:val="{68966AA8-44FA-E246-A0D6-40D3724D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F25E8A"/>
    <w:pPr>
      <w:keepNext/>
      <w:keepLines/>
      <w:spacing w:before="160" w:after="80"/>
      <w:outlineLvl w:val="1"/>
    </w:pPr>
    <w:rPr>
      <w:rFonts w:asciiTheme="majorHAnsi" w:eastAsiaTheme="majorEastAsia" w:hAnsiTheme="majorHAnsi" w:cstheme="majorBidi"/>
      <w:color w:val="BF5B00" w:themeColor="accent1" w:themeShade="BF"/>
      <w:sz w:val="32"/>
      <w:szCs w:val="32"/>
    </w:rPr>
  </w:style>
  <w:style w:type="paragraph" w:styleId="Heading3">
    <w:name w:val="heading 3"/>
    <w:basedOn w:val="Normal"/>
    <w:next w:val="Normal"/>
    <w:link w:val="Heading3Char"/>
    <w:uiPriority w:val="9"/>
    <w:unhideWhenUsed/>
    <w:qFormat/>
    <w:rsid w:val="00F25E8A"/>
    <w:pPr>
      <w:keepNext/>
      <w:keepLines/>
      <w:spacing w:before="160" w:after="80"/>
      <w:outlineLvl w:val="2"/>
    </w:pPr>
    <w:rPr>
      <w:rFonts w:eastAsiaTheme="majorEastAsia" w:cstheme="majorBidi"/>
      <w:color w:val="BF5B00" w:themeColor="accent1" w:themeShade="BF"/>
      <w:sz w:val="28"/>
      <w:szCs w:val="28"/>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semiHidden/>
    <w:rsid w:val="00F25E8A"/>
    <w:rPr>
      <w:rFonts w:asciiTheme="majorHAnsi" w:eastAsiaTheme="majorEastAsia" w:hAnsiTheme="majorHAnsi" w:cstheme="majorBidi"/>
      <w:color w:val="BF5B00" w:themeColor="accent1" w:themeShade="BF"/>
      <w:sz w:val="32"/>
      <w:szCs w:val="32"/>
    </w:rPr>
  </w:style>
  <w:style w:type="character" w:customStyle="1" w:styleId="Heading3Char">
    <w:name w:val="Heading 3 Char"/>
    <w:basedOn w:val="DefaultParagraphFont"/>
    <w:link w:val="Heading3"/>
    <w:uiPriority w:val="9"/>
    <w:semiHidden/>
    <w:rsid w:val="00F25E8A"/>
    <w:rPr>
      <w:rFonts w:eastAsiaTheme="majorEastAsia" w:cstheme="majorBidi"/>
      <w:color w:val="BF5B00" w:themeColor="accent1" w:themeShade="BF"/>
      <w:sz w:val="28"/>
      <w:szCs w:val="28"/>
    </w:rPr>
  </w:style>
  <w:style w:type="paragraph" w:styleId="NormalWeb">
    <w:name w:val="Normal (Web)"/>
    <w:basedOn w:val="Normal"/>
    <w:uiPriority w:val="99"/>
    <w:semiHidden/>
    <w:unhideWhenUsed/>
    <w:rsid w:val="00F25E8A"/>
    <w:pPr>
      <w:spacing w:before="100" w:beforeAutospacing="1" w:after="100" w:afterAutospacing="1" w:line="240" w:lineRule="auto"/>
    </w:pPr>
    <w:rPr>
      <w:rFonts w:ascii="Times New Roman" w:eastAsiaTheme="minorEastAsia"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363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C585537D-D715-FD4C-86D8-C3829C19F008%7dtf50002001.dotx" TargetMode="External" /></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{C585537D-D715-FD4C-86D8-C3829C19F008}tf50002001.dotx</Template>
  <TotalTime>1</TotalTime>
  <Pages>3</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Mufeez</dc:creator>
  <cp:keywords/>
  <dc:description/>
  <cp:lastModifiedBy>Abdullah Mufeez</cp:lastModifiedBy>
  <cp:revision>2</cp:revision>
  <dcterms:created xsi:type="dcterms:W3CDTF">2025-08-22T11:24:00Z</dcterms:created>
  <dcterms:modified xsi:type="dcterms:W3CDTF">2025-08-22T11:24:00Z</dcterms:modified>
</cp:coreProperties>
</file>